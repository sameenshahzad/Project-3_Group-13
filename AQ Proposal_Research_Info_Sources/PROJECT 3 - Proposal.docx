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9DB" w14:textId="184E44DD" w:rsidR="001273C1" w:rsidRDefault="00000000" w:rsidP="00E0401F">
      <w:pPr>
        <w:pStyle w:val="Title"/>
      </w:pPr>
      <w:sdt>
        <w:sdtPr>
          <w:id w:val="-1675106444"/>
          <w:placeholder>
            <w:docPart w:val="01587070C16F4E4693E38339D5E2BA4C"/>
          </w:placeholder>
          <w15:appearance w15:val="hidden"/>
        </w:sdtPr>
        <w:sdtContent>
          <w:r w:rsidR="004C2725">
            <w:t>PROJECT 3 - PROPOSAL</w:t>
          </w:r>
        </w:sdtContent>
      </w:sdt>
    </w:p>
    <w:p w14:paraId="5108C259" w14:textId="1A06FAB2" w:rsidR="004C2725" w:rsidRDefault="00E0401F" w:rsidP="004C2725">
      <w:pPr>
        <w:rPr>
          <w:i/>
          <w:iCs/>
          <w:color w:val="4472C4" w:themeColor="accent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88E3084" wp14:editId="27CA2ED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04925"/>
                <wp:effectExtent l="0" t="0" r="0" b="952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04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A584" id="Rectangle 68" o:spid="_x0000_s1026" alt="&quot;&quot;" style="position:absolute;margin-left:560.8pt;margin-top:0;width:612pt;height:102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B3EA6C" w14:textId="77777777" w:rsidR="004C2725" w:rsidRDefault="004C2725">
      <w:pPr>
        <w:pStyle w:val="NoSpacing"/>
        <w:rPr>
          <w:i/>
          <w:iCs/>
          <w:color w:val="4472C4" w:themeColor="accent1"/>
          <w:sz w:val="16"/>
          <w:szCs w:val="16"/>
        </w:rPr>
      </w:pPr>
    </w:p>
    <w:p w14:paraId="7F147D9B" w14:textId="46B6ECA6" w:rsidR="00CC7642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A Comprehensive Study on the Hazards of Air Pollution and its Impact on Health</w:t>
      </w:r>
    </w:p>
    <w:p w14:paraId="4B527963" w14:textId="77777777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</w:p>
    <w:p w14:paraId="72A18880" w14:textId="23749A5C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Objectives:</w:t>
      </w:r>
    </w:p>
    <w:p w14:paraId="0392954A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determine the most polluted countries in the world over the past four years.</w:t>
      </w:r>
    </w:p>
    <w:p w14:paraId="2975EE0F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countries globally and compare them to the most polluted countries.</w:t>
      </w:r>
    </w:p>
    <w:p w14:paraId="2C3A7571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most polluted cities in the world and assess the severity of air pollution in these regions.</w:t>
      </w:r>
    </w:p>
    <w:p w14:paraId="59B8282C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cities globally and compare them to the most polluted cities.</w:t>
      </w:r>
    </w:p>
    <w:p w14:paraId="08E9FBB3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assess the level of air pollution in the most polluted and cleanest Canadian cities.</w:t>
      </w:r>
    </w:p>
    <w:p w14:paraId="4DEA320F" w14:textId="77975486" w:rsidR="004C2725" w:rsidRDefault="004C2725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</w:p>
    <w:sectPr w:rsidR="004C2725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7065" w14:textId="77777777" w:rsidR="00A11872" w:rsidRDefault="00A11872">
      <w:pPr>
        <w:spacing w:after="0" w:line="240" w:lineRule="auto"/>
      </w:pPr>
      <w:r>
        <w:separator/>
      </w:r>
    </w:p>
  </w:endnote>
  <w:endnote w:type="continuationSeparator" w:id="0">
    <w:p w14:paraId="27003C12" w14:textId="77777777" w:rsidR="00A11872" w:rsidRDefault="00A1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6E62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C32D" w14:textId="77777777" w:rsidR="00A11872" w:rsidRDefault="00A11872">
      <w:pPr>
        <w:spacing w:after="0" w:line="240" w:lineRule="auto"/>
      </w:pPr>
      <w:r>
        <w:separator/>
      </w:r>
    </w:p>
  </w:footnote>
  <w:footnote w:type="continuationSeparator" w:id="0">
    <w:p w14:paraId="7189DFD3" w14:textId="77777777" w:rsidR="00A11872" w:rsidRDefault="00A1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0"/>
  </w:num>
  <w:num w:numId="3" w16cid:durableId="86969968">
    <w:abstractNumId w:val="10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0379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5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A04F7"/>
    <w:rsid w:val="002E52EE"/>
    <w:rsid w:val="003262F3"/>
    <w:rsid w:val="00346FDE"/>
    <w:rsid w:val="00386778"/>
    <w:rsid w:val="003C0DAF"/>
    <w:rsid w:val="003E0898"/>
    <w:rsid w:val="00403116"/>
    <w:rsid w:val="004079F8"/>
    <w:rsid w:val="00410067"/>
    <w:rsid w:val="0046523A"/>
    <w:rsid w:val="004661BE"/>
    <w:rsid w:val="00494977"/>
    <w:rsid w:val="004A4B64"/>
    <w:rsid w:val="004B5850"/>
    <w:rsid w:val="004B6087"/>
    <w:rsid w:val="004C2725"/>
    <w:rsid w:val="004E5035"/>
    <w:rsid w:val="004F5C8E"/>
    <w:rsid w:val="005140CB"/>
    <w:rsid w:val="00517215"/>
    <w:rsid w:val="00545041"/>
    <w:rsid w:val="00561521"/>
    <w:rsid w:val="0056304A"/>
    <w:rsid w:val="00590B0E"/>
    <w:rsid w:val="005D1F41"/>
    <w:rsid w:val="005E039D"/>
    <w:rsid w:val="006453D3"/>
    <w:rsid w:val="0068698F"/>
    <w:rsid w:val="006C5ECB"/>
    <w:rsid w:val="0071603F"/>
    <w:rsid w:val="00741991"/>
    <w:rsid w:val="0076017A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11872"/>
    <w:rsid w:val="00A54BD5"/>
    <w:rsid w:val="00A618AB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BF78FF"/>
    <w:rsid w:val="00C023DE"/>
    <w:rsid w:val="00C16778"/>
    <w:rsid w:val="00C27980"/>
    <w:rsid w:val="00C7764C"/>
    <w:rsid w:val="00CC4E29"/>
    <w:rsid w:val="00CC612B"/>
    <w:rsid w:val="00CC7642"/>
    <w:rsid w:val="00CD40FC"/>
    <w:rsid w:val="00D16EFA"/>
    <w:rsid w:val="00D31D4F"/>
    <w:rsid w:val="00D60C20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4518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BC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ma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87070C16F4E4693E38339D5E2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FFEF-941F-42AC-A97D-D60478E405BE}"/>
      </w:docPartPr>
      <w:docPartBody>
        <w:p w:rsidR="00101A94" w:rsidRDefault="00000000">
          <w:pPr>
            <w:pStyle w:val="01587070C16F4E4693E38339D5E2BA4C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3C"/>
    <w:rsid w:val="000C4966"/>
    <w:rsid w:val="00101A94"/>
    <w:rsid w:val="00730D1E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87070C16F4E4693E38339D5E2BA4C">
    <w:name w:val="01587070C16F4E4693E38339D5E2BA4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2023-02-17T00:28:00Z</dcterms:created>
  <dcterms:modified xsi:type="dcterms:W3CDTF">2023-02-17T00:28:00Z</dcterms:modified>
  <cp:contentStatus/>
</cp:coreProperties>
</file>